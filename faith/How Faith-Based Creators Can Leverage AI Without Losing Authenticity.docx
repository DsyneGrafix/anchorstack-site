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ind w:hanging="0" w:start="0"/>
        <w:jc w:val="start"/>
        <w:rPr/>
      </w:pPr>
      <w:bookmarkStart w:id="0" w:name="how-faith-based-creators-can-leverage-ai"/>
      <w:bookmarkEnd w:id="0"/>
      <w:r>
        <w:rPr/>
        <w:t>How Faith-Based Creators Can Leverage AI Without Losing Authenticity</w:t>
      </w:r>
    </w:p>
    <w:p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Faith-based creators can use AI to deepen spiritual engagement while maintaining authenticity by: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Rooting Technology in Mission:</w:t>
      </w:r>
      <w:r>
        <w:rPr/>
        <w:t> Begin each project with prayerful reflection and clearly define the purpose behind using AI. Use AI to amplify your core message, not replace it.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Automating Routine, Elevating Relationship:</w:t>
      </w:r>
      <w:r>
        <w:rPr/>
        <w:t> Apply AI to handle repetitive tasks such as editing, scheduling, and content repurposing. This frees up more time for genuine interaction and spiritual leadership.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Personalizing Outreach:</w:t>
      </w:r>
      <w:r>
        <w:rPr/>
        <w:t> Use AI-powered tools (e.g., chatbots or personalized devotionals) to deliver tailored messages, but always ensure that meaningful, human touchpoints remain central—like live calls or direct personal responses.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Practicing Transparency:</w:t>
      </w:r>
      <w:r>
        <w:rPr/>
        <w:t> Communicate openly when content is AI-assisted. Authenticity is preserved when your audience understands the role of technology and feels your voice is still guiding the message.</w:t>
      </w:r>
    </w:p>
    <w:p>
      <w:pPr>
        <w:pStyle w:val="Heading2"/>
        <w:numPr>
          <w:ilvl w:val="0"/>
          <w:numId w:val="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bookmarkStart w:id="1" w:name="top-three-ethical-principles-for-ai-in-f"/>
      <w:bookmarkEnd w:id="1"/>
      <w:r>
        <w:rPr/>
        <w:t>Top Three Ethical Principles for AI in Faith Content Creation</w:t>
      </w:r>
    </w:p>
    <w:p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Maintain Message Integrity:</w:t>
      </w:r>
      <w:r>
        <w:rPr/>
        <w:t> Never let AI alter or distort your core beliefs. Ensure all automated content is theologically sound and aligns with your faith tradition before sharing.</w:t>
      </w:r>
    </w:p>
    <w:p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Value-Based Tool Selection:</w:t>
      </w:r>
      <w:r>
        <w:rPr/>
        <w:t> Choose AI platforms and partnerships that respect your ethics regarding privacy, data use, and spiritual sensitivity. Vet tools for transparency and commitment to scriptural values.</w:t>
      </w:r>
    </w:p>
    <w:p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Champion Authentic Relationships:</w:t>
      </w:r>
      <w:r>
        <w:rPr/>
        <w:t> Use AI to support—not substitute—real connections. Prioritize genuine community engagement over mass automation, and always be present for pastoral care and meaningful conversations.</w:t>
      </w:r>
    </w:p>
    <w:p>
      <w:pPr>
        <w:pStyle w:val="Heading2"/>
        <w:numPr>
          <w:ilvl w:val="0"/>
          <w:numId w:val="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bookmarkStart w:id="2" w:name="why-many-faith-leaders-hesitateand-how-t"/>
      <w:bookmarkEnd w:id="2"/>
      <w:r>
        <w:rPr/>
        <w:t>Why Many Faith Leaders Hesitate—and How to Overcome Fears</w:t>
      </w:r>
    </w:p>
    <w:p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trong"/>
        </w:rPr>
        <w:t>Common Hesitations:</w:t>
      </w:r>
    </w:p>
    <w:p>
      <w:pPr>
        <w:pStyle w:val="BodyText"/>
        <w:numPr>
          <w:ilvl w:val="0"/>
          <w:numId w:val="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Fear of AI undermining spiritual authenticity or replacing the human role in ministry.</w:t>
      </w:r>
    </w:p>
    <w:p>
      <w:pPr>
        <w:pStyle w:val="BodyText"/>
        <w:numPr>
          <w:ilvl w:val="0"/>
          <w:numId w:val="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Concern about losing control over message and community.</w:t>
      </w:r>
    </w:p>
    <w:p>
      <w:pPr>
        <w:pStyle w:val="BodyText"/>
        <w:numPr>
          <w:ilvl w:val="0"/>
          <w:numId w:val="4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Unfamiliarity with the technology and perceived complexity.</w:t>
      </w:r>
    </w:p>
    <w:p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>
          <w:rStyle w:val="Strong"/>
        </w:rPr>
        <w:t>Overcoming These Fears:</w:t>
      </w:r>
    </w:p>
    <w:p>
      <w:pPr>
        <w:pStyle w:val="BodyText"/>
        <w:numPr>
          <w:ilvl w:val="0"/>
          <w:numId w:val="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Education &amp; Exposure:</w:t>
      </w:r>
      <w:r>
        <w:rPr/>
        <w:t> Start with small, clear use-cases (like AI-assisted video transcriptions) to demystify the technology.</w:t>
      </w:r>
    </w:p>
    <w:p>
      <w:pPr>
        <w:pStyle w:val="BodyText"/>
        <w:numPr>
          <w:ilvl w:val="0"/>
          <w:numId w:val="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Values Alignment:</w:t>
      </w:r>
      <w:r>
        <w:rPr/>
        <w:t> Regularly assess how AI use serves or detracts from your mission. Involve trusted peers or spiritual advisors for feedback.</w:t>
      </w:r>
    </w:p>
    <w:p>
      <w:pPr>
        <w:pStyle w:val="BodyText"/>
        <w:numPr>
          <w:ilvl w:val="0"/>
          <w:numId w:val="5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Community Support:</w:t>
      </w:r>
      <w:r>
        <w:rPr/>
        <w:t> Join faith-based tech groups to share experiences, ask questions, and see models of healthy technology adoption.</w:t>
      </w:r>
    </w:p>
    <w:p>
      <w:pPr>
        <w:pStyle w:val="Heading2"/>
        <w:numPr>
          <w:ilvl w:val="0"/>
          <w:numId w:val="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bookmarkStart w:id="3" w:name="the-transformative-power-of-mastering-ai"/>
      <w:bookmarkEnd w:id="3"/>
      <w:r>
        <w:rPr/>
        <w:t>The Transformative Power of Mastering AI for Digital Ministry</w:t>
      </w:r>
    </w:p>
    <w:p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When faith leaders embrace and master AI:</w:t>
      </w:r>
    </w:p>
    <w:p>
      <w:pPr>
        <w:pStyle w:val="BodyText"/>
        <w:numPr>
          <w:ilvl w:val="0"/>
          <w:numId w:val="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Mission Impact Multiplies:</w:t>
      </w:r>
      <w:r>
        <w:rPr/>
        <w:t> Routine tasks are streamlined, allowing more time for spiritual growth and meaningful ministry.</w:t>
      </w:r>
    </w:p>
    <w:p>
      <w:pPr>
        <w:pStyle w:val="BodyText"/>
        <w:numPr>
          <w:ilvl w:val="0"/>
          <w:numId w:val="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Global Reach Expands:</w:t>
      </w:r>
      <w:r>
        <w:rPr/>
        <w:t> AI tools enable content translation, personalization, and platform adaptation, extending your message to diverse audiences.</w:t>
      </w:r>
    </w:p>
    <w:p>
      <w:pPr>
        <w:pStyle w:val="BodyText"/>
        <w:numPr>
          <w:ilvl w:val="0"/>
          <w:numId w:val="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Deeper Connections Flourish:</w:t>
      </w:r>
      <w:r>
        <w:rPr/>
        <w:t> Personalization at scale becomes possible—yet remains rooted in faith-driven content—leading to stronger spiritual communities.</w:t>
      </w:r>
    </w:p>
    <w:p>
      <w:pPr>
        <w:pStyle w:val="BodyText"/>
        <w:numPr>
          <w:ilvl w:val="0"/>
          <w:numId w:val="6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Leadership Sets New Standards:</w:t>
      </w:r>
      <w:r>
        <w:rPr/>
        <w:t> Faith creators who use AI wisely will set ethical norms and inspire other sectors with integrity and innovation.</w:t>
      </w:r>
    </w:p>
    <w:p>
      <w:pPr>
        <w:pStyle w:val="Heading2"/>
        <w:numPr>
          <w:ilvl w:val="0"/>
          <w:numId w:val="0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bookmarkStart w:id="4" w:name="simple-steps-to-start-integrating-ai-int"/>
      <w:bookmarkEnd w:id="4"/>
      <w:r>
        <w:rPr/>
        <w:t>Simple Steps to Start Integrating AI Into Faith-Based Content Strategy</w:t>
      </w:r>
    </w:p>
    <w:p>
      <w:pPr>
        <w:pStyle w:val="BodyText"/>
        <w:numPr>
          <w:ilvl w:val="0"/>
          <w:numId w:val="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Pick One Routine Task to Automate:</w:t>
      </w:r>
      <w:r>
        <w:rPr/>
        <w:t> Try AI tools for editing, captioning, or scheduling as a low-risk introduction.</w:t>
      </w:r>
    </w:p>
    <w:p>
      <w:pPr>
        <w:pStyle w:val="BodyText"/>
        <w:numPr>
          <w:ilvl w:val="0"/>
          <w:numId w:val="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Begin With Prayer &amp; Purpose:</w:t>
      </w:r>
      <w:r>
        <w:rPr/>
        <w:t> Set intentions for each AI-powered initiative—what role does it play in your mission?</w:t>
      </w:r>
    </w:p>
    <w:p>
      <w:pPr>
        <w:pStyle w:val="BodyText"/>
        <w:numPr>
          <w:ilvl w:val="0"/>
          <w:numId w:val="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Join a Faith/Tech Community:</w:t>
      </w:r>
      <w:r>
        <w:rPr/>
        <w:t> Engage with online groups or forums to learn from peers and share your progress.</w:t>
      </w:r>
    </w:p>
    <w:p>
      <w:pPr>
        <w:pStyle w:val="BodyText"/>
        <w:numPr>
          <w:ilvl w:val="0"/>
          <w:numId w:val="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Experiment and Reflect:</w:t>
      </w:r>
      <w:r>
        <w:rPr/>
        <w:t> Run a small pilot, gather feedback, and reflect on both the results and how it felt spiritually.</w:t>
      </w:r>
    </w:p>
    <w:p>
      <w:pPr>
        <w:pStyle w:val="BodyText"/>
        <w:numPr>
          <w:ilvl w:val="0"/>
          <w:numId w:val="7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Share and Celebrate Wins:</w:t>
      </w:r>
      <w:r>
        <w:rPr/>
        <w:t> Let your audience know about your efforts—transparency builds trust and invites others to journey with you.</w:t>
      </w:r>
    </w:p>
    <w:p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ind w:hanging="0" w:start="0" w:end="0"/>
        <w:jc w:val="start"/>
        <w:rPr/>
      </w:pPr>
      <w:r>
        <w:rPr/>
        <w:t>Mastering AI with discernment, faith, and ethical clarity empowers creators to multiply their impact without compromising their unique spiritual voice. The journey begins with intentionality, humility, and a willingness to adapt—one prayerful step at a time.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</Template>
  <TotalTime>1</TotalTime>
  <Application>LibreOffice/24.2.7.2$Linux_X86_64 LibreOffice_project/420$Build-2</Application>
  <AppVersion>15.0000</AppVersion>
  <Pages>3</Pages>
  <Words>583</Words>
  <Characters>3443</Characters>
  <CharactersWithSpaces>3963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2025-07-16T09:05:26Z</dcterms:created>
  <dc:creator/>
  <dc:description/>
  <dc:language>en-US</dc:language>
  <cp:lastModifiedBy/>
  <dcterms:modified xsi:type="dcterms:W3CDTF">2025-07-16T09:06:39Z</dcterms:modified>
  <cp:revision>2</cp:revision>
  <dc:subject/>
  <dc:title>Blank</dc:title>
</cp:coreProperties>
</file>