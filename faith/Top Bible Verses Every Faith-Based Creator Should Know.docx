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Top Bible Verses Every Faith-Based Creator Should Know</w:t>
      </w:r>
    </w:p>
    <w:p>
      <w:pPr>
        <w:pStyle w:val="BodyText"/>
        <w:bidi w:val="0"/>
        <w:ind w:hanging="0" w:start="0" w:end="0"/>
        <w:jc w:val="start"/>
        <w:rPr/>
      </w:pPr>
      <w:r>
        <w:rPr/>
        <w:t>In the vast and ever-expanding digital landscape, faith-based creators stand at a unique intersection of ministry and media. Whether you're a podcaster, blogger, YouTuber, graphic designer, writer, or musician, your work carries a profound purpose: to share the light of the Gospel and minister to hearts. This calling is not merely about producing content; it's about stewarding a gift from God to impact lives for His glory. To navigate this journey with divine wisdom, resilience, and unwavering purpose, anchoring your creative endeavors in the timeless truths of Scripture is paramount.</w:t>
      </w:r>
    </w:p>
    <w:p>
      <w:pPr>
        <w:pStyle w:val="BodyText"/>
        <w:bidi w:val="0"/>
        <w:ind w:hanging="0" w:start="0" w:end="0"/>
        <w:jc w:val="start"/>
        <w:rPr/>
      </w:pPr>
      <w:r>
        <w:rPr/>
        <w:t>This article serves as a comprehensive guide, highlighting essential Bible verses that can empower, guide, and sustain you through every phase of your creative process. These verses offer more than just inspiration; they provide foundational principles for content creation, audience engagement, personal integrity, and spiritual fortitude. Let these Scriptures be the bedrock upon which you build your ministry, ensuring that every word, image, and sound you produce resonates with eternal significance.</w:t>
      </w:r>
    </w:p>
    <w:p>
      <w:pPr>
        <w:pStyle w:val="Heading2"/>
        <w:bidi w:val="0"/>
        <w:ind w:hanging="0" w:start="0" w:end="0"/>
        <w:jc w:val="start"/>
        <w:rPr/>
      </w:pPr>
      <w:r>
        <w:rPr/>
        <w:t>1. For Divine Inspiration and Guidance</w:t>
      </w:r>
    </w:p>
    <w:p>
      <w:pPr>
        <w:pStyle w:val="BodyText"/>
        <w:bidi w:val="0"/>
        <w:ind w:hanging="0" w:start="0" w:end="0"/>
        <w:jc w:val="start"/>
        <w:rPr/>
      </w:pPr>
      <w:r>
        <w:rPr/>
        <w:t>Every creative act, especially in the faith realm, should flow from a wellspring of divine inspiration. It's not about conjuring ideas from thin air, but about tuning into God's voice and allowing His Spirit to guide your hands and mind. These verses remind us that true creativity originates from the Creator Himself.</w:t>
      </w:r>
    </w:p>
    <w:p>
      <w:pPr>
        <w:pStyle w:val="BodyText"/>
        <w:bidi w:val="0"/>
        <w:ind w:hanging="0" w:start="0" w:end="0"/>
        <w:jc w:val="start"/>
        <w:rPr/>
      </w:pPr>
      <w:r>
        <w:rPr>
          <w:rStyle w:val="Strong"/>
        </w:rPr>
        <w:t>Proverbs 3:5-6 (NIV):</w:t>
      </w:r>
      <w:r>
        <w:rPr/>
        <w:t> "Trust in the Lord with all your heart and lean not on your own understanding; in all your ways submit to him, and he will make your paths straight."</w:t>
      </w:r>
    </w:p>
    <w:p>
      <w:pPr>
        <w:pStyle w:val="BodyText"/>
        <w:bidi w:val="0"/>
        <w:ind w:hanging="0" w:start="0" w:end="0"/>
        <w:jc w:val="start"/>
        <w:rPr/>
      </w:pPr>
      <w:r>
        <w:rPr>
          <w:rStyle w:val="Strong"/>
        </w:rPr>
        <w:t>Application for Creators:</w:t>
      </w:r>
      <w:r>
        <w:rPr/>
        <w:t> In the often-overwhelming world of content creation, it's easy to get lost in strategies, algorithms, and trends. This verse calls us to surrender our plans and intellect to God. For a faith-based creator, this means seeking God's direction for every piece of content – from topic selection to delivery style. It encourages reliance on His wisdom over our own perceived expertise or industry best practices. When you trust Him fully, He clarifies your vision and opens doors you never imagined, ensuring your content aligns with His perfect will and reaches the hearts He intends to touch. This trust fosters a creative flow that is not driven by anxiety or performance, but by peace and divine purpose.</w:t>
      </w:r>
    </w:p>
    <w:p>
      <w:pPr>
        <w:pStyle w:val="BodyText"/>
        <w:bidi w:val="0"/>
        <w:ind w:hanging="0" w:start="0" w:end="0"/>
        <w:jc w:val="start"/>
        <w:rPr/>
      </w:pPr>
      <w:r>
        <w:rPr>
          <w:rStyle w:val="Strong"/>
        </w:rPr>
        <w:t>Psalm 19:14 (NIV):</w:t>
      </w:r>
      <w:r>
        <w:rPr/>
        <w:t> "May these words of my mouth and this meditation of my heart be pleasing in your sight, Lord, my Rock and my Redeemer."</w:t>
      </w:r>
    </w:p>
    <w:p>
      <w:pPr>
        <w:pStyle w:val="BodyText"/>
        <w:bidi w:val="0"/>
        <w:ind w:hanging="0" w:start="0" w:end="0"/>
        <w:jc w:val="start"/>
        <w:rPr/>
      </w:pPr>
      <w:r>
        <w:rPr>
          <w:rStyle w:val="Strong"/>
        </w:rPr>
        <w:t>Application for Creators:</w:t>
      </w:r>
      <w:r>
        <w:rPr/>
        <w:t> This verse is a beautiful prayer for every creator. It shifts the focus from human applause to divine approval. As you craft your messages, write your scripts, or design your visuals, let this be your guiding prayer. Are your words and the intentions behind them pleasing to God? This verse encourages authenticity and purity of motive, reminding you that your ultimate audience is God Himself. It helps guard against the temptation to chase virality or popularity at the expense of biblical truth or genuine spiritual impact. When your primary aim is to honor God, your content will naturally carry His anointing and power.</w:t>
      </w:r>
    </w:p>
    <w:p>
      <w:pPr>
        <w:pStyle w:val="Heading2"/>
        <w:bidi w:val="0"/>
        <w:ind w:hanging="0" w:start="0" w:end="0"/>
        <w:jc w:val="start"/>
        <w:rPr/>
      </w:pPr>
      <w:r>
        <w:rPr/>
        <w:t>2. For Purpose and Calling</w:t>
      </w:r>
    </w:p>
    <w:p>
      <w:pPr>
        <w:pStyle w:val="BodyText"/>
        <w:bidi w:val="0"/>
        <w:ind w:hanging="0" w:start="0" w:end="0"/>
        <w:jc w:val="start"/>
        <w:rPr/>
      </w:pPr>
      <w:r>
        <w:rPr/>
        <w:t>Understanding your unique purpose in God's grand narrative is crucial for sustained, impactful creation. Your creative work is not just a hobby or a job; it's an extension of your ministry and a response to God's calling on your life.</w:t>
      </w:r>
    </w:p>
    <w:p>
      <w:pPr>
        <w:pStyle w:val="BodyText"/>
        <w:bidi w:val="0"/>
        <w:ind w:hanging="0" w:start="0" w:end="0"/>
        <w:jc w:val="start"/>
        <w:rPr/>
      </w:pPr>
      <w:r>
        <w:rPr>
          <w:rStyle w:val="Strong"/>
        </w:rPr>
        <w:t>Ephesians 2:10 (NIV):</w:t>
      </w:r>
      <w:r>
        <w:rPr/>
        <w:t> "For we are God’s handiwork, created in Christ Jesus to do good works, which God prepared in advance for us to do."</w:t>
      </w:r>
    </w:p>
    <w:p>
      <w:pPr>
        <w:pStyle w:val="BodyText"/>
        <w:bidi w:val="0"/>
        <w:ind w:hanging="0" w:start="0" w:end="0"/>
        <w:jc w:val="start"/>
        <w:rPr/>
      </w:pPr>
      <w:r>
        <w:rPr>
          <w:rStyle w:val="Strong"/>
        </w:rPr>
        <w:t>Application for Creators:</w:t>
      </w:r>
      <w:r>
        <w:rPr/>
        <w:t> This verse affirms your identity as God's masterpiece, uniquely gifted and purposed. Your creative talents are not accidental; they are part of the "good works" God prepared for you. For a faith-based creator, this means recognizing that your content is a direct fulfillment of God's pre-ordained plan for your life. It elevates your work from mere production to divine assignment. This perspective instills confidence, knowing that you are equipped for the task, and provides clarity, helping you discern what content truly aligns with your specific calling versus what might be a distraction. It encourages you to lean into your unique voice and gifts, rather than trying to imitate others.</w:t>
      </w:r>
    </w:p>
    <w:p>
      <w:pPr>
        <w:pStyle w:val="BodyText"/>
        <w:bidi w:val="0"/>
        <w:ind w:hanging="0" w:start="0" w:end="0"/>
        <w:jc w:val="start"/>
        <w:rPr/>
      </w:pPr>
      <w:r>
        <w:rPr>
          <w:rStyle w:val="Strong"/>
        </w:rPr>
        <w:t>Colossians 3:23-24 (NIV):</w:t>
      </w:r>
      <w:r>
        <w:rPr/>
        <w:t> "Whatever you do, work at it with all your heart, as working for the Lord, not for human masters, since you know that you will receive an inheritance from the Lord as a reward. It is the Lord Christ you are serving."</w:t>
      </w:r>
    </w:p>
    <w:p>
      <w:pPr>
        <w:pStyle w:val="BodyText"/>
        <w:bidi w:val="0"/>
        <w:ind w:hanging="0" w:start="0" w:end="0"/>
        <w:jc w:val="start"/>
        <w:rPr/>
      </w:pPr>
      <w:r>
        <w:rPr>
          <w:rStyle w:val="Strong"/>
        </w:rPr>
        <w:t>Application for Creators:</w:t>
      </w:r>
      <w:r>
        <w:rPr/>
        <w:t> This verse transforms your creative work into an act of worship. Whether you're editing a video, writing a blog post, or mixing a podcast episode, you are doing it "as working for the Lord." This perspective combats burnout and discouragement, as your motivation shifts from external validation to internal devotion. It encourages excellence, knowing that your best effort is a gift to God. It also provides immense freedom from the pressure of pleasing everyone, as your ultimate "Master" is Christ. This mindset ensures that your creative output is not just professional but also spiritually rich and impactful, because it's infused with a heart of service to God.</w:t>
      </w:r>
    </w:p>
    <w:p>
      <w:pPr>
        <w:pStyle w:val="Heading2"/>
        <w:bidi w:val="0"/>
        <w:ind w:hanging="0" w:start="0" w:end="0"/>
        <w:jc w:val="start"/>
        <w:rPr/>
      </w:pPr>
      <w:r>
        <w:rPr/>
        <w:t>3. For Overcoming Fear and Doubt</w:t>
      </w:r>
    </w:p>
    <w:p>
      <w:pPr>
        <w:pStyle w:val="BodyText"/>
        <w:bidi w:val="0"/>
        <w:ind w:hanging="0" w:start="0" w:end="0"/>
        <w:jc w:val="start"/>
        <w:rPr/>
      </w:pPr>
      <w:r>
        <w:rPr/>
        <w:t>Fear of failure, criticism, or inadequacy can be paralyzing for creators. Faith-based creators often face additional spiritual opposition. These verses provide courage and assurance in the face of such challenges.</w:t>
      </w:r>
    </w:p>
    <w:p>
      <w:pPr>
        <w:pStyle w:val="BodyText"/>
        <w:bidi w:val="0"/>
        <w:ind w:hanging="0" w:start="0" w:end="0"/>
        <w:jc w:val="start"/>
        <w:rPr/>
      </w:pPr>
      <w:r>
        <w:rPr>
          <w:rStyle w:val="Strong"/>
        </w:rPr>
        <w:t>Philippians 4:6-7 (NIV):</w:t>
      </w:r>
      <w:r>
        <w:rPr/>
        <w:t> "Do not be anxious about anything, but in every situation, by prayer and petition, with thanksgiving, present your requests to God. And the peace of God, which transcends all understanding, will guard your hearts and your minds in Christ Jesus."</w:t>
      </w:r>
    </w:p>
    <w:p>
      <w:pPr>
        <w:pStyle w:val="BodyText"/>
        <w:bidi w:val="0"/>
        <w:ind w:hanging="0" w:start="0" w:end="0"/>
        <w:jc w:val="start"/>
        <w:rPr/>
      </w:pPr>
      <w:r>
        <w:rPr>
          <w:rStyle w:val="Strong"/>
        </w:rPr>
        <w:t>Application for Creators:</w:t>
      </w:r>
      <w:r>
        <w:rPr/>
        <w:t> Anxiety is a common companion for creators – anxiety about views, engagement, negative comments, or the sheer volume of work. This verse offers a divine antidote: prayer. Instead of worrying about metrics or audience reception, bring your concerns to God with a thankful heart. The promise is not the absence of challenges, but the presence of God's peace that surpasses all human comprehension. This peace guards your heart from discouragement and your mind from self-doubt, allowing you to create from a place of rest and confidence in God's provision, rather than from a place of fear or striving. It empowers you to release your work into God's hands, trusting Him with the outcome.</w:t>
      </w:r>
    </w:p>
    <w:p>
      <w:pPr>
        <w:pStyle w:val="BodyText"/>
        <w:bidi w:val="0"/>
        <w:ind w:hanging="0" w:start="0" w:end="0"/>
        <w:jc w:val="start"/>
        <w:rPr/>
      </w:pPr>
      <w:r>
        <w:rPr>
          <w:rStyle w:val="Strong"/>
        </w:rPr>
        <w:t>Joshua 1:9 (NIV):</w:t>
      </w:r>
      <w:r>
        <w:rPr/>
        <w:t> "Have I not commanded you? Be strong and courageous. Do not be afraid; do not be discouraged, for the Lord your God will be with you wherever you go."</w:t>
      </w:r>
    </w:p>
    <w:p>
      <w:pPr>
        <w:pStyle w:val="BodyText"/>
        <w:bidi w:val="0"/>
        <w:ind w:hanging="0" w:start="0" w:end="0"/>
        <w:jc w:val="start"/>
        <w:rPr/>
      </w:pPr>
      <w:r>
        <w:rPr>
          <w:rStyle w:val="Strong"/>
        </w:rPr>
        <w:t>Application for Creators:</w:t>
      </w:r>
      <w:r>
        <w:rPr/>
        <w:t> This powerful command from God to Joshua is equally applicable to modern-day faith-based creators. It directly addresses the twin enemies of fear and discouragement. When you feel overwhelmed by the task ahead or intimidated by the competition, remember that God has "commanded" you to be strong and courageous. Your creative journey is not one you walk alone; the Lord your God is with you. This presence provides an unshakeable foundation, enabling you to step out in faith, experiment with new formats, and tackle challenging topics, knowing that His support is unwavering. It transforms potential obstacles into opportunities to witness His faithfulness.</w:t>
      </w:r>
    </w:p>
    <w:p>
      <w:pPr>
        <w:pStyle w:val="Heading2"/>
        <w:bidi w:val="0"/>
        <w:ind w:hanging="0" w:start="0" w:end="0"/>
        <w:jc w:val="start"/>
        <w:rPr/>
      </w:pPr>
      <w:r>
        <w:rPr/>
        <w:t>4. For Wisdom and Discernment in Content</w:t>
      </w:r>
    </w:p>
    <w:p>
      <w:pPr>
        <w:pStyle w:val="BodyText"/>
        <w:bidi w:val="0"/>
        <w:ind w:hanging="0" w:start="0" w:end="0"/>
        <w:jc w:val="start"/>
        <w:rPr/>
      </w:pPr>
      <w:r>
        <w:rPr/>
        <w:t>Creating content that is both impactful and biblically sound requires divine wisdom. In a world saturated with information, discerning what to say, how to say it, and when to speak is a spiritual skill.</w:t>
      </w:r>
    </w:p>
    <w:p>
      <w:pPr>
        <w:pStyle w:val="BodyText"/>
        <w:bidi w:val="0"/>
        <w:ind w:hanging="0" w:start="0" w:end="0"/>
        <w:jc w:val="start"/>
        <w:rPr/>
      </w:pPr>
      <w:r>
        <w:rPr>
          <w:rStyle w:val="Strong"/>
        </w:rPr>
        <w:t>James 1:5 (NIV):</w:t>
      </w:r>
      <w:r>
        <w:rPr/>
        <w:t> "If any of you lacks wisdom, you should ask God, who gives generously to all without finding fault, and it will be given to you."</w:t>
      </w:r>
    </w:p>
    <w:p>
      <w:pPr>
        <w:pStyle w:val="BodyText"/>
        <w:bidi w:val="0"/>
        <w:ind w:hanging="0" w:start="0" w:end="0"/>
        <w:jc w:val="start"/>
        <w:rPr/>
      </w:pPr>
      <w:r>
        <w:rPr>
          <w:rStyle w:val="Strong"/>
        </w:rPr>
        <w:t>Application for Creators:</w:t>
      </w:r>
      <w:r>
        <w:rPr/>
        <w:t> This verse is a direct invitation to seek God's wisdom for your content. Are you struggling to find the right words for a sensitive topic? Do you need clarity on how to address a theological question? God promises to give wisdom generously. This means you don't have to rely solely on your own intellect or research. Pray specifically for wisdom in your content creation – for discernment in choosing topics, for clarity in explaining complex biblical concepts, and for insight into the needs of your audience. This divine wisdom will elevate your content beyond mere information to transformative truth, ensuring it is both accurate and powerfully applied.</w:t>
      </w:r>
    </w:p>
    <w:p>
      <w:pPr>
        <w:pStyle w:val="BodyText"/>
        <w:bidi w:val="0"/>
        <w:ind w:hanging="0" w:start="0" w:end="0"/>
        <w:jc w:val="start"/>
        <w:rPr/>
      </w:pPr>
      <w:r>
        <w:rPr>
          <w:rStyle w:val="Strong"/>
        </w:rPr>
        <w:t>2 Timothy 3:16-17 (NIV):</w:t>
      </w:r>
      <w:r>
        <w:rPr/>
        <w:t> "All Scripture is God-breathed and is useful for teaching, rebuking, correcting and training in righteousness, so that the servant of God may be thoroughly equipped for every good work."</w:t>
      </w:r>
    </w:p>
    <w:p>
      <w:pPr>
        <w:pStyle w:val="BodyText"/>
        <w:bidi w:val="0"/>
        <w:ind w:hanging="0" w:start="0" w:end="0"/>
        <w:jc w:val="start"/>
        <w:rPr/>
      </w:pPr>
      <w:r>
        <w:rPr>
          <w:rStyle w:val="Strong"/>
        </w:rPr>
        <w:t>Application for Creators:</w:t>
      </w:r>
      <w:r>
        <w:rPr/>
        <w:t> This foundational verse reminds faith-based creators of the ultimate source and authority of their content: Scripture. It emphasizes that the Bible is not just a book, but "God-breathed" – inspired by the Holy Spirit. Your primary role as a faith-based creator is to faithfully present and apply this God-breathed truth. This verse provides a powerful framework for evaluating your content: Is it teaching truth? Is it gently rebuking error? Is it correcting misconceptions? Is it training in righteousness? By grounding your content firmly in Scripture, you ensure its eternal value and equip your audience for their own "good works," fulfilling your calling as a servant of God.</w:t>
      </w:r>
    </w:p>
    <w:p>
      <w:pPr>
        <w:pStyle w:val="Heading2"/>
        <w:bidi w:val="0"/>
        <w:ind w:hanging="0" w:start="0" w:end="0"/>
        <w:jc w:val="start"/>
        <w:rPr/>
      </w:pPr>
      <w:r>
        <w:rPr/>
        <w:t>5. For Perseverance and Endurance</w:t>
      </w:r>
    </w:p>
    <w:p>
      <w:pPr>
        <w:pStyle w:val="BodyText"/>
        <w:bidi w:val="0"/>
        <w:ind w:hanging="0" w:start="0" w:end="0"/>
        <w:jc w:val="start"/>
        <w:rPr/>
      </w:pPr>
      <w:r>
        <w:rPr/>
        <w:t>The creative journey is rarely a straight line; it's often filled with setbacks, slow growth, and moments of wanting to give up. These verses encourage steadfastness and remind us of the eternal reward.</w:t>
      </w:r>
    </w:p>
    <w:p>
      <w:pPr>
        <w:pStyle w:val="BodyText"/>
        <w:bidi w:val="0"/>
        <w:ind w:hanging="0" w:start="0" w:end="0"/>
        <w:jc w:val="start"/>
        <w:rPr/>
      </w:pPr>
      <w:r>
        <w:rPr>
          <w:rStyle w:val="Strong"/>
        </w:rPr>
        <w:t>Galatians 6:9 (NIV):</w:t>
      </w:r>
      <w:r>
        <w:rPr/>
        <w:t> "Let us not become weary in doing good, for at the proper time we will reap a harvest if we do not give up."</w:t>
      </w:r>
    </w:p>
    <w:p>
      <w:pPr>
        <w:pStyle w:val="BodyText"/>
        <w:bidi w:val="0"/>
        <w:ind w:hanging="0" w:start="0" w:end="0"/>
        <w:jc w:val="start"/>
        <w:rPr/>
      </w:pPr>
      <w:r>
        <w:rPr>
          <w:rStyle w:val="Strong"/>
        </w:rPr>
        <w:t>Application for Creators:</w:t>
      </w:r>
      <w:r>
        <w:rPr/>
        <w:t> This verse is a powerful antidote to creative fatigue and discouragement. There will be times when your efforts feel unnoticed, your audience growth stagnates, or you simply feel exhausted. This verse encourages you to "not become weary in doing good." Your creative work, when done for God's glory, is inherently "good." The promise of a "harvest" reminds you that your labor is not in vain, even if the results aren't immediately visible. It cultivates a long-term perspective, urging you to persist with faith and patience, knowing that God's timing is perfect. This verse helps you press on, even when the immediate returns seem minimal, trusting in the ultimate spiritual impact.</w:t>
      </w:r>
    </w:p>
    <w:p>
      <w:pPr>
        <w:pStyle w:val="BodyText"/>
        <w:bidi w:val="0"/>
        <w:ind w:hanging="0" w:start="0" w:end="0"/>
        <w:jc w:val="start"/>
        <w:rPr/>
      </w:pPr>
      <w:r>
        <w:rPr>
          <w:rStyle w:val="Strong"/>
        </w:rPr>
        <w:t>Hebrews 12:1-2 (NIV):</w:t>
      </w:r>
      <w:r>
        <w:rPr/>
        <w:t> "Therefore, since we are surrounded by such a great cloud of witnesses, let us throw off everything that hinders and the sin that so easily entangles. And let us run with perseverance the race marked out for us, fixing our eyes on Jesus, the pioneer and perfecter of faith."</w:t>
      </w:r>
    </w:p>
    <w:p>
      <w:pPr>
        <w:pStyle w:val="BodyText"/>
        <w:bidi w:val="0"/>
        <w:ind w:hanging="0" w:start="0" w:end="0"/>
        <w:jc w:val="start"/>
        <w:rPr/>
      </w:pPr>
      <w:r>
        <w:rPr>
          <w:rStyle w:val="Strong"/>
        </w:rPr>
        <w:t>Application for Creators:</w:t>
      </w:r>
      <w:r>
        <w:rPr/>
        <w:t> This passage paints a vivid picture of the Christian life as a race requiring endurance. For creators, "everything that hinders" might include perfectionism, comparison, fear of judgment, or distractions from your core mission. "The sin that so easily entangles" could be pride, envy, or chasing worldly success. This verse calls you to shed these burdens and run your unique creative "race" with perseverance. Most importantly, it directs you to "fix your eyes on Jesus." He is the ultimate example of enduring hardship for a greater purpose. Keeping your gaze on Him provides the motivation, strength, and perspective needed to navigate the challenges of creative ministry, ensuring your focus remains on His glory rather than your own.</w:t>
      </w:r>
    </w:p>
    <w:p>
      <w:pPr>
        <w:pStyle w:val="Heading2"/>
        <w:bidi w:val="0"/>
        <w:ind w:hanging="0" w:start="0" w:end="0"/>
        <w:jc w:val="start"/>
        <w:rPr/>
      </w:pPr>
      <w:r>
        <w:rPr/>
        <w:t>6. For Authenticity and Integrity</w:t>
      </w:r>
    </w:p>
    <w:p>
      <w:pPr>
        <w:pStyle w:val="BodyText"/>
        <w:bidi w:val="0"/>
        <w:ind w:hanging="0" w:start="0" w:end="0"/>
        <w:jc w:val="start"/>
        <w:rPr/>
      </w:pPr>
      <w:r>
        <w:rPr/>
        <w:t>In an age of curated personas, authenticity is a powerful magnet. For faith-based creators, integrity is not just a virtue but a testimony to the God you serve.</w:t>
      </w:r>
    </w:p>
    <w:p>
      <w:pPr>
        <w:pStyle w:val="BodyText"/>
        <w:bidi w:val="0"/>
        <w:ind w:hanging="0" w:start="0" w:end="0"/>
        <w:jc w:val="start"/>
        <w:rPr/>
      </w:pPr>
      <w:r>
        <w:rPr>
          <w:rStyle w:val="Strong"/>
        </w:rPr>
        <w:t>2 Corinthians 4:2 (NIV):</w:t>
      </w:r>
      <w:r>
        <w:rPr/>
        <w:t> "Rather, we have renounced secret and shameful ways; we do not use deception, nor do we distort the word of God. On the contrary, by setting forth the truth plainly we commend ourselves to everyone’s conscience in the sight of God."</w:t>
      </w:r>
    </w:p>
    <w:p>
      <w:pPr>
        <w:pStyle w:val="BodyText"/>
        <w:bidi w:val="0"/>
        <w:ind w:hanging="0" w:start="0" w:end="0"/>
        <w:jc w:val="start"/>
        <w:rPr/>
      </w:pPr>
      <w:r>
        <w:rPr>
          <w:rStyle w:val="Strong"/>
        </w:rPr>
        <w:t>Application for Creators:</w:t>
      </w:r>
      <w:r>
        <w:rPr/>
        <w:t> This verse sets a high standard for integrity in communication. It challenges faith-based creators to operate with transparency and honesty. This means avoiding clickbait, misrepresenting facts, or twisting Scripture to fit a narrative. It encourages "setting forth the truth plainly," which builds trust with your audience. In a digital space often rife with sensationalism and half-truths, your commitment to plain, unvarnished truth becomes a powerful witness. This integrity not only honors God but also creates a lasting impact, as your audience learns to rely on your content as a trustworthy source of biblical insight.</w:t>
      </w:r>
    </w:p>
    <w:p>
      <w:pPr>
        <w:pStyle w:val="BodyText"/>
        <w:bidi w:val="0"/>
        <w:ind w:hanging="0" w:start="0" w:end="0"/>
        <w:jc w:val="start"/>
        <w:rPr/>
      </w:pPr>
      <w:r>
        <w:rPr>
          <w:rStyle w:val="Strong"/>
        </w:rPr>
        <w:t>Proverbs 10:9 (NIV):</w:t>
      </w:r>
      <w:r>
        <w:rPr/>
        <w:t> "Whoever walks in integrity walks securely, but whoever takes crooked paths will be found out."</w:t>
      </w:r>
    </w:p>
    <w:p>
      <w:pPr>
        <w:pStyle w:val="BodyText"/>
        <w:bidi w:val="0"/>
        <w:ind w:hanging="0" w:start="0" w:end="0"/>
        <w:jc w:val="start"/>
        <w:rPr/>
      </w:pPr>
      <w:r>
        <w:rPr>
          <w:rStyle w:val="Strong"/>
        </w:rPr>
        <w:t>Application for Creators:</w:t>
      </w:r>
      <w:r>
        <w:rPr/>
        <w:t> Integrity in creation extends beyond the content itself to your practices. Are you giving credit where credit is due? Are you operating ethically in partnerships or sponsorships? This verse assures that a commitment to integrity brings security and peace of mind. While shortcuts or deceptive practices might offer temporary gains, they ultimately lead to exposure and damage to your reputation and ministry. Walking securely means creating with a clear conscience, knowing that your methods align with your message. This builds a robust and sustainable foundation for your creative ministry, rooted in trustworthiness.</w:t>
      </w:r>
    </w:p>
    <w:p>
      <w:pPr>
        <w:pStyle w:val="Heading2"/>
        <w:bidi w:val="0"/>
        <w:ind w:hanging="0" w:start="0" w:end="0"/>
        <w:jc w:val="start"/>
        <w:rPr/>
      </w:pPr>
      <w:r>
        <w:rPr/>
        <w:t>7. For Serving Your Audience with Love</w:t>
      </w:r>
    </w:p>
    <w:p>
      <w:pPr>
        <w:pStyle w:val="BodyText"/>
        <w:bidi w:val="0"/>
        <w:ind w:hanging="0" w:start="0" w:end="0"/>
        <w:jc w:val="start"/>
        <w:rPr/>
      </w:pPr>
      <w:r>
        <w:rPr/>
        <w:t>The ultimate goal of faith-based creation is not self-promotion but serving others. These verses emphasize the importance of love as the driving force behind all your interactions and content.</w:t>
      </w:r>
    </w:p>
    <w:p>
      <w:pPr>
        <w:pStyle w:val="BodyText"/>
        <w:bidi w:val="0"/>
        <w:ind w:hanging="0" w:start="0" w:end="0"/>
        <w:jc w:val="start"/>
        <w:rPr/>
      </w:pPr>
      <w:r>
        <w:rPr>
          <w:rStyle w:val="Strong"/>
        </w:rPr>
        <w:t>1 Peter 4:10 (NIV):</w:t>
      </w:r>
      <w:r>
        <w:rPr/>
        <w:t> "Each of you should use whatever gift you have received to serve others, as faithful stewards of God’s grace in its various forms."</w:t>
      </w:r>
    </w:p>
    <w:p>
      <w:pPr>
        <w:pStyle w:val="BodyText"/>
        <w:bidi w:val="0"/>
        <w:ind w:hanging="0" w:start="0" w:end="0"/>
        <w:jc w:val="start"/>
        <w:rPr/>
      </w:pPr>
      <w:r>
        <w:rPr>
          <w:rStyle w:val="Strong"/>
        </w:rPr>
        <w:t>Application for Creators:</w:t>
      </w:r>
      <w:r>
        <w:rPr/>
        <w:t> This verse clearly defines your role as a steward of God's gifts, not an owner. Your creative talents are given to you for the express purpose of serving others. This perspective shifts the focus from "what can I get from my audience?" to "how can I best serve my audience?" It encourages a generous spirit in sharing your knowledge, insights, and encouragement. Every piece of content becomes an act of service, a manifestation of God's grace flowing through you to others. This mindset naturally leads to content that is genuinely helpful, empathetic, and impactful, as it is born out of a desire to bless and build up.</w:t>
      </w:r>
    </w:p>
    <w:p>
      <w:pPr>
        <w:pStyle w:val="BodyText"/>
        <w:bidi w:val="0"/>
        <w:ind w:hanging="0" w:start="0" w:end="0"/>
        <w:jc w:val="start"/>
        <w:rPr/>
      </w:pPr>
      <w:r>
        <w:rPr>
          <w:rStyle w:val="Strong"/>
        </w:rPr>
        <w:t>1 Corinthians 13:4-7 (NIV):</w:t>
      </w:r>
      <w:r>
        <w:rPr/>
        <w:t> "Love is patient, love is kind. It does not envy, it does not boast, it is not proud. It does not dishonor others, it is not self-seeking, it is not easily angered, it keeps no record of wrongs. Love does not delight in evil but rejoices with the truth. It always protects, always trusts, always hopes, always perseveres."</w:t>
      </w:r>
    </w:p>
    <w:p>
      <w:pPr>
        <w:pStyle w:val="BodyText"/>
        <w:bidi w:val="0"/>
        <w:ind w:hanging="0" w:start="0" w:end="0"/>
        <w:jc w:val="start"/>
        <w:rPr/>
      </w:pPr>
      <w:r>
        <w:rPr>
          <w:rStyle w:val="Strong"/>
        </w:rPr>
        <w:t>Application for Creators:</w:t>
      </w:r>
      <w:r>
        <w:rPr/>
        <w:t> This classic passage on love provides a powerful framework for how you interact with your audience, especially in comments sections, social media, or live Q&amp;A sessions. It calls you to be patient with difficult questions, kind in your responses, and free from boasting about your achievements. It reminds you to honor others, even those who disagree, and to avoid self-seeking motives. When faced with criticism or negativity, it encourages you to not be easily angered and to keep no record of wrongs. Infusing your content and interactions with this kind of love ensures that your ministry is not just informative but also transformative, reflecting the very heart of God.</w:t>
      </w:r>
    </w:p>
    <w:p>
      <w:pPr>
        <w:pStyle w:val="Heading2"/>
        <w:bidi w:val="0"/>
        <w:ind w:hanging="0" w:start="0" w:end="0"/>
        <w:jc w:val="start"/>
        <w:rPr/>
      </w:pPr>
      <w:r>
        <w:rPr/>
        <w:t>8. For Humility and Dependence on God</w:t>
      </w:r>
    </w:p>
    <w:p>
      <w:pPr>
        <w:pStyle w:val="BodyText"/>
        <w:bidi w:val="0"/>
        <w:ind w:hanging="0" w:start="0" w:end="0"/>
        <w:jc w:val="start"/>
        <w:rPr/>
      </w:pPr>
      <w:r>
        <w:rPr/>
        <w:t>Success in creative ministry can sometimes lead to pride. These verses serve as a vital reminder to remain humble and fully dependent on God for all things.</w:t>
      </w:r>
    </w:p>
    <w:p>
      <w:pPr>
        <w:pStyle w:val="BodyText"/>
        <w:bidi w:val="0"/>
        <w:ind w:hanging="0" w:start="0" w:end="0"/>
        <w:jc w:val="start"/>
        <w:rPr/>
      </w:pPr>
      <w:r>
        <w:rPr>
          <w:rStyle w:val="Strong"/>
        </w:rPr>
        <w:t>John 15:5 (NIV):</w:t>
      </w:r>
      <w:r>
        <w:rPr/>
        <w:t> "I am the vine; you are the branches. If you remain in me and I in you, you will bear much fruit; apart from me you can do nothing."</w:t>
      </w:r>
    </w:p>
    <w:p>
      <w:pPr>
        <w:pStyle w:val="BodyText"/>
        <w:bidi w:val="0"/>
        <w:ind w:hanging="0" w:start="0" w:end="0"/>
        <w:jc w:val="start"/>
        <w:rPr/>
      </w:pPr>
      <w:r>
        <w:rPr>
          <w:rStyle w:val="Strong"/>
        </w:rPr>
        <w:t>Application for Creators:</w:t>
      </w:r>
      <w:r>
        <w:rPr/>
        <w:t> This powerful metaphor from Jesus underscores the absolute necessity of abiding in Him. For a faith-based creator, this means recognizing that any "fruit" (impact, growth, transformation) produced through your content comes directly from your connection to Christ. It combats the temptation to take credit for success or to believe your own efforts are sufficient. This verse cultivates a deep humility and a constant reliance on the Holy Spirit for every idea, every word, and every breakthrough. It reminds you that your effectiveness is not about your skill or strategy alone, but about the life of Christ flowing through you.</w:t>
      </w:r>
    </w:p>
    <w:p>
      <w:pPr>
        <w:pStyle w:val="BodyText"/>
        <w:bidi w:val="0"/>
        <w:ind w:hanging="0" w:start="0" w:end="0"/>
        <w:jc w:val="start"/>
        <w:rPr/>
      </w:pPr>
      <w:r>
        <w:rPr>
          <w:rStyle w:val="Strong"/>
        </w:rPr>
        <w:t>Proverbs 27:2 (NIV):</w:t>
      </w:r>
      <w:r>
        <w:rPr/>
        <w:t> "Let someone else praise you, and not your own mouth; an outsider, and not your own lips."</w:t>
      </w:r>
    </w:p>
    <w:p>
      <w:pPr>
        <w:pStyle w:val="BodyText"/>
        <w:bidi w:val="0"/>
        <w:ind w:hanging="0" w:start="0" w:end="0"/>
        <w:jc w:val="start"/>
        <w:rPr/>
      </w:pPr>
      <w:r>
        <w:rPr>
          <w:rStyle w:val="Strong"/>
        </w:rPr>
        <w:t>Application for Creators:</w:t>
      </w:r>
      <w:r>
        <w:rPr/>
        <w:t> In a world that often encourages self-promotion, this verse offers a counter-cultural perspective. It encourages humility in the face of success and discourages self-congratulation. While sharing your work is necessary for distribution, this verse reminds you to let the quality and impact of your content speak for itself, rather than constantly boasting about your achievements. It fosters a spirit of quiet confidence rooted in God's approval, rather than a need for constant external validation. This humility protects your heart from pride and keeps your focus on serving God and others, not on building your own platform for personal glory.</w:t>
      </w:r>
    </w:p>
    <w:p>
      <w:pPr>
        <w:pStyle w:val="Heading2"/>
        <w:bidi w:val="0"/>
        <w:ind w:hanging="0" w:start="0" w:end="0"/>
        <w:jc w:val="start"/>
        <w:rPr/>
      </w:pPr>
      <w:r>
        <w:rPr/>
        <w:t>9. For Speaking Truth Boldly</w:t>
      </w:r>
    </w:p>
    <w:p>
      <w:pPr>
        <w:pStyle w:val="BodyText"/>
        <w:bidi w:val="0"/>
        <w:ind w:hanging="0" w:start="0" w:end="0"/>
        <w:jc w:val="start"/>
        <w:rPr/>
      </w:pPr>
      <w:r>
        <w:rPr/>
        <w:t>The Gospel is truth, and as faith-based creators, we are called to proclaim it without compromise, even when it's unpopular.</w:t>
      </w:r>
    </w:p>
    <w:p>
      <w:pPr>
        <w:pStyle w:val="BodyText"/>
        <w:bidi w:val="0"/>
        <w:ind w:hanging="0" w:start="0" w:end="0"/>
        <w:jc w:val="start"/>
        <w:rPr/>
      </w:pPr>
      <w:r>
        <w:rPr>
          <w:rStyle w:val="Strong"/>
        </w:rPr>
        <w:t>Acts 4:29 (NIV):</w:t>
      </w:r>
      <w:r>
        <w:rPr/>
        <w:t> "Now, Lord, consider their threats and enable your servants to speak your word with great boldness."</w:t>
      </w:r>
    </w:p>
    <w:p>
      <w:pPr>
        <w:pStyle w:val="BodyText"/>
        <w:bidi w:val="0"/>
        <w:ind w:hanging="0" w:start="0" w:end="0"/>
        <w:jc w:val="start"/>
        <w:rPr/>
      </w:pPr>
      <w:r>
        <w:rPr>
          <w:rStyle w:val="Strong"/>
        </w:rPr>
        <w:t>Application for Creators:</w:t>
      </w:r>
      <w:r>
        <w:rPr/>
        <w:t> In an increasingly polarized world, speaking biblical truth can invite criticism or even threats. This prayer from the early apostles is a model for faith-based creators. It acknowledges the opposition but immediately turns to God, asking for "great boldness" to speak His word. This verse empowers you to address challenging topics, refute false doctrines, and stand firm on biblical principles, even when it's uncomfortable or unpopular. It reminds you that your boldness comes from God, not from your own courage, and that your primary allegiance is to Him and His truth.</w:t>
      </w:r>
    </w:p>
    <w:p>
      <w:pPr>
        <w:pStyle w:val="BodyText"/>
        <w:bidi w:val="0"/>
        <w:ind w:hanging="0" w:start="0" w:end="0"/>
        <w:jc w:val="start"/>
        <w:rPr/>
      </w:pPr>
      <w:r>
        <w:rPr>
          <w:rStyle w:val="Strong"/>
        </w:rPr>
        <w:t>Romans 1:16 (NIV):</w:t>
      </w:r>
      <w:r>
        <w:rPr/>
        <w:t> "For I am not ashamed of the gospel, because it is the power of God that brings salvation to everyone who believes: first to the Jew, then to the Gentile."</w:t>
      </w:r>
    </w:p>
    <w:p>
      <w:pPr>
        <w:pStyle w:val="BodyText"/>
        <w:bidi w:val="0"/>
        <w:ind w:hanging="0" w:start="0" w:end="0"/>
        <w:jc w:val="start"/>
        <w:rPr/>
      </w:pPr>
      <w:r>
        <w:rPr>
          <w:rStyle w:val="Strong"/>
        </w:rPr>
        <w:t>Application for Creators:</w:t>
      </w:r>
      <w:r>
        <w:rPr/>
        <w:t> This declaration from Paul is a foundational truth for every faith-based creator. It asserts the inherent power of the Gospel itself. You don't need to dilute, sugarcoat, or apologize for the message of Christ. This verse encourages you to proclaim the Gospel clearly and confidently, knowing that it is God's chosen instrument for salvation and transformation. It frees you from the fear of being seen as "too religious" or alienating certain audiences, reminding you that the power lies in the message, not in your presentation. Your role is to faithfully deliver the powerful truth entrusted to you.</w:t>
      </w:r>
    </w:p>
    <w:p>
      <w:pPr>
        <w:pStyle w:val="Heading2"/>
        <w:bidi w:val="0"/>
        <w:ind w:hanging="0" w:start="0" w:end="0"/>
        <w:jc w:val="start"/>
        <w:rPr/>
      </w:pPr>
      <w:r>
        <w:rPr/>
        <w:t>10. For Being a Light in the World</w:t>
      </w:r>
    </w:p>
    <w:p>
      <w:pPr>
        <w:pStyle w:val="BodyText"/>
        <w:bidi w:val="0"/>
        <w:ind w:hanging="0" w:start="0" w:end="0"/>
        <w:jc w:val="start"/>
        <w:rPr/>
      </w:pPr>
      <w:r>
        <w:rPr/>
        <w:t>Your creative platform is not just a stage; it's a lighthouse. These verses call you to shine brightly, reflecting Christ's light into a world that desperately needs it.</w:t>
      </w:r>
    </w:p>
    <w:p>
      <w:pPr>
        <w:pStyle w:val="BodyText"/>
        <w:bidi w:val="0"/>
        <w:ind w:hanging="0" w:start="0" w:end="0"/>
        <w:jc w:val="start"/>
        <w:rPr/>
      </w:pPr>
      <w:r>
        <w:rPr>
          <w:rStyle w:val="Strong"/>
        </w:rPr>
        <w:t>Matthew 5:14-16 (NIV):</w:t>
      </w:r>
      <w:r>
        <w:rPr/>
        <w:t> "You are the light of the world. A town built on a hill cannot be hidden. Neither do people light a lamp and put it under a bowl. Instead they put it on its stand, and it gives light to everyone in the house. In the same way, let your light shine before others, that they may see your good deeds and glorify your Father in heaven."</w:t>
      </w:r>
    </w:p>
    <w:p>
      <w:pPr>
        <w:pStyle w:val="BodyText"/>
        <w:bidi w:val="0"/>
        <w:ind w:hanging="0" w:start="0" w:end="0"/>
        <w:jc w:val="start"/>
        <w:rPr/>
      </w:pPr>
      <w:r>
        <w:rPr>
          <w:rStyle w:val="Strong"/>
        </w:rPr>
        <w:t>Application for Creators:</w:t>
      </w:r>
      <w:r>
        <w:rPr/>
        <w:t> Jesus' words are a direct mandate for faith-based creators. Your platform, whether large or small, is a "stand" for your light. This verse encourages you to intentionally make your faith visible through your creative work, not to hide it. It's not about drawing attention to yourself, but about letting your "good deeds" (your content, your character, your impact) be so evident that others "glorify your Father in heaven." This perspective transforms your content into a powerful evangelistic tool, compelling you to create with excellence and integrity, knowing that your work is a direct reflection of God's character to the world.</w:t>
      </w:r>
    </w:p>
    <w:p>
      <w:pPr>
        <w:pStyle w:val="BodyText"/>
        <w:bidi w:val="0"/>
        <w:ind w:hanging="0" w:start="0" w:end="0"/>
        <w:jc w:val="start"/>
        <w:rPr/>
      </w:pPr>
      <w:r>
        <w:rPr>
          <w:rStyle w:val="Strong"/>
        </w:rPr>
        <w:t>Philippians 2:14-15 (NIV):</w:t>
      </w:r>
      <w:r>
        <w:rPr/>
        <w:t> "Do everything without grumbling or arguing, so that you may become blameless and pure, 'children of God without fault in a warped and crooked generation.' Then you will shine among them like stars in the sky."</w:t>
      </w:r>
    </w:p>
    <w:p>
      <w:pPr>
        <w:pStyle w:val="BodyText"/>
        <w:bidi w:val="0"/>
        <w:ind w:hanging="0" w:start="0" w:end="0"/>
        <w:jc w:val="start"/>
        <w:rPr/>
      </w:pPr>
      <w:r>
        <w:rPr>
          <w:rStyle w:val="Strong"/>
        </w:rPr>
        <w:t>Application for Creators:</w:t>
      </w:r>
      <w:r>
        <w:rPr/>
        <w:t> This verse addresses the attitude with which you create and interact. The digital space can be prone to negativity, grumbling, and arguing. This verse challenges you to rise above that, maintaining a blameless and pure character in your online presence. When you conduct your creative ministry "without grumbling or arguing," you stand out as a stark contrast to the "warped and crooked generation." This unique conduct allows you to "shine among them like stars in the sky," making your faith and the truth you share even more compelling and attractive. It's a call to embody the message you preach, ensuring your life aligns with your content.</w:t>
      </w:r>
    </w:p>
    <w:p>
      <w:pPr>
        <w:pStyle w:val="Heading2"/>
        <w:bidi w:val="0"/>
        <w:ind w:hanging="0" w:start="0" w:end="0"/>
        <w:jc w:val="start"/>
        <w:rPr/>
      </w:pPr>
      <w:r>
        <w:rPr/>
        <w:t>11. For Trusting in God's Provision</w:t>
      </w:r>
    </w:p>
    <w:p>
      <w:pPr>
        <w:pStyle w:val="BodyText"/>
        <w:bidi w:val="0"/>
        <w:ind w:hanging="0" w:start="0" w:end="0"/>
        <w:jc w:val="start"/>
        <w:rPr/>
      </w:pPr>
      <w:r>
        <w:rPr/>
        <w:t>Many creators worry about resources, finances, or the sustainability of their ministry. These verses remind us that God is our ultimate provider.</w:t>
      </w:r>
    </w:p>
    <w:p>
      <w:pPr>
        <w:pStyle w:val="BodyText"/>
        <w:bidi w:val="0"/>
        <w:ind w:hanging="0" w:start="0" w:end="0"/>
        <w:jc w:val="start"/>
        <w:rPr/>
      </w:pPr>
      <w:r>
        <w:rPr>
          <w:rStyle w:val="Strong"/>
        </w:rPr>
        <w:t>Matthew 6:33 (NIV):</w:t>
      </w:r>
      <w:r>
        <w:rPr/>
        <w:t> "But seek first his kingdom and his righteousness, and all these things will be given to you as well."</w:t>
      </w:r>
    </w:p>
    <w:p>
      <w:pPr>
        <w:pStyle w:val="BodyText"/>
        <w:bidi w:val="0"/>
        <w:ind w:hanging="0" w:start="0" w:end="0"/>
        <w:jc w:val="start"/>
        <w:rPr/>
      </w:pPr>
      <w:r>
        <w:rPr>
          <w:rStyle w:val="Strong"/>
        </w:rPr>
        <w:t>Application for Creators:</w:t>
      </w:r>
      <w:r>
        <w:rPr/>
        <w:t> This foundational verse from Jesus offers a powerful principle for prioritizing your creative ministry. Instead of chasing financial success, audience numbers, or worldly accolades, prioritize building God's kingdom and living righteously. The promise is that "all these things" – including the resources, opportunities, and support needed for your creative work – "will be given to you as well." This frees you from anxiety about provision and allows you to focus wholeheartedly on your divine assignment, trusting that God will supernaturally supply every need as you remain faithful to His call. It shifts your perspective from striving for earthly gain to seeking heavenly reward.</w:t>
      </w:r>
    </w:p>
    <w:p>
      <w:pPr>
        <w:pStyle w:val="BodyText"/>
        <w:bidi w:val="0"/>
        <w:ind w:hanging="0" w:start="0" w:end="0"/>
        <w:jc w:val="start"/>
        <w:rPr/>
      </w:pPr>
      <w:r>
        <w:rPr>
          <w:rStyle w:val="Strong"/>
        </w:rPr>
        <w:t>Philippians 4:19 (NIV):</w:t>
      </w:r>
      <w:r>
        <w:rPr/>
        <w:t> "And my God will meet all your needs according to the riches of his glory in Christ Jesus."</w:t>
      </w:r>
    </w:p>
    <w:p>
      <w:pPr>
        <w:pStyle w:val="BodyText"/>
        <w:bidi w:val="0"/>
        <w:ind w:hanging="0" w:start="0" w:end="0"/>
        <w:jc w:val="start"/>
        <w:rPr/>
      </w:pPr>
      <w:r>
        <w:rPr>
          <w:rStyle w:val="Strong"/>
        </w:rPr>
        <w:t>Application for Creators:</w:t>
      </w:r>
      <w:r>
        <w:rPr/>
        <w:t> This is a direct and comforting promise of God's provision. Whether your "needs" are financial, technical, relational, or creative, God promises to meet them. This verse encourages you to release your worries about lack and to trust in the boundless "riches of his glory." It implies that God's provision is not limited by your circumstances but by His infinite resources. For a faith-based creator, this means confidently stepping out in faith, knowing that as you faithfully serve Him, He will ensure you have everything necessary to fulfill your creative calling. This promise fosters a spirit of generosity and freedom from scarcity mentality.</w:t>
      </w:r>
    </w:p>
    <w:p>
      <w:pPr>
        <w:pStyle w:val="Heading2"/>
        <w:bidi w:val="0"/>
        <w:ind w:hanging="0" w:start="0" w:end="0"/>
        <w:jc w:val="start"/>
        <w:rPr/>
      </w:pPr>
      <w:r>
        <w:rPr/>
        <w:t>12. For Spreading the Gospel</w:t>
      </w:r>
    </w:p>
    <w:p>
      <w:pPr>
        <w:pStyle w:val="BodyText"/>
        <w:bidi w:val="0"/>
        <w:ind w:hanging="0" w:start="0" w:end="0"/>
        <w:jc w:val="start"/>
        <w:rPr/>
      </w:pPr>
      <w:r>
        <w:rPr/>
        <w:t>Ultimately, the core mission of every faith-based creator is to participate in the Great Commission, sharing the good news of Jesus Christ.</w:t>
      </w:r>
    </w:p>
    <w:p>
      <w:pPr>
        <w:pStyle w:val="BodyText"/>
        <w:bidi w:val="0"/>
        <w:ind w:hanging="0" w:start="0" w:end="0"/>
        <w:jc w:val="start"/>
        <w:rPr/>
      </w:pPr>
      <w:r>
        <w:rPr>
          <w:rStyle w:val="Strong"/>
        </w:rPr>
        <w:t>Mark 16:15 (NIV):</w:t>
      </w:r>
      <w:r>
        <w:rPr/>
        <w:t> "He said to them, 'Go into all the world and preach the gospel to all creation.'"</w:t>
      </w:r>
    </w:p>
    <w:p>
      <w:pPr>
        <w:pStyle w:val="BodyText"/>
        <w:bidi w:val="0"/>
        <w:ind w:hanging="0" w:start="0" w:end="0"/>
        <w:jc w:val="start"/>
        <w:rPr/>
      </w:pPr>
      <w:r>
        <w:rPr>
          <w:rStyle w:val="Strong"/>
        </w:rPr>
        <w:t>Application for Creators:</w:t>
      </w:r>
      <w:r>
        <w:rPr/>
        <w:t> This is the Great Commission, and your creative platform is a modern-day vehicle for fulfilling it. "Go into all the world" now includes the digital world, and "all creation" includes every person scrolling through social media, listening to podcasts, or reading blogs. This verse reminds you that your content is not just for encouragement or teaching believers, but also for reaching the lost. It should infuse your creative work with evangelistic intentionality, prompting you to consider how your message can clearly present the Gospel and invite a response. It elevates your role to that of a digital missionary, using your gifts to expand God's kingdom.</w:t>
      </w:r>
    </w:p>
    <w:p>
      <w:pPr>
        <w:pStyle w:val="BodyText"/>
        <w:bidi w:val="0"/>
        <w:ind w:hanging="0" w:start="0" w:end="0"/>
        <w:jc w:val="start"/>
        <w:rPr/>
      </w:pPr>
      <w:r>
        <w:rPr>
          <w:rStyle w:val="Strong"/>
        </w:rPr>
        <w:t>Romans 10:14 (NIV):</w:t>
      </w:r>
      <w:r>
        <w:rPr/>
        <w:t> "How, then, can they call on the one they have not believed in? And how can they believe in the one of whom they have not heard? And how can they hear without someone preaching to them?"</w:t>
      </w:r>
    </w:p>
    <w:p>
      <w:pPr>
        <w:pStyle w:val="BodyText"/>
        <w:bidi w:val="0"/>
        <w:ind w:hanging="0" w:start="0" w:end="0"/>
        <w:jc w:val="start"/>
        <w:rPr/>
      </w:pPr>
      <w:r>
        <w:rPr>
          <w:rStyle w:val="Strong"/>
        </w:rPr>
        <w:t>Application for Creators:</w:t>
      </w:r>
      <w:r>
        <w:rPr/>
        <w:t> This verse highlights the crucial role of communication in salvation. It underscores the urgency and necessity of your creative work. People cannot believe in Christ if they haven't heard about Him, and in the digital age, your content often serves as the "preaching" or sharing of that message. This verse should motivate you to create clear, compelling, and accessible content that effectively communicates the Gospel. It reminds you that your platform is a vital link in the chain of salvation, making your creative efforts profoundly significant in God's eternal plan. It should inspire you to be a faithful messenger, ensuring that the good news is heard far and wide.</w:t>
      </w:r>
    </w:p>
    <w:p>
      <w:pPr>
        <w:pStyle w:val="Heading2"/>
        <w:bidi w:val="0"/>
        <w:ind w:hanging="0" w:start="0" w:end="0"/>
        <w:jc w:val="start"/>
        <w:rPr/>
      </w:pPr>
      <w:r>
        <w:rPr/>
        <w:t>Conclusion: Building on the Rock</w:t>
      </w:r>
    </w:p>
    <w:p>
      <w:pPr>
        <w:pStyle w:val="BodyText"/>
        <w:bidi w:val="0"/>
        <w:ind w:hanging="0" w:start="0" w:end="0"/>
        <w:jc w:val="start"/>
        <w:rPr/>
      </w:pPr>
      <w:r>
        <w:rPr/>
        <w:t>The journey of a faith-based creator is a dynamic and deeply spiritual one. It requires more than just talent or technical skill; it demands a heart rooted in God's Word and a spirit sensitive to His leading. The Bible verses explored in this article are not exhaustive, but they represent foundational truths that can transform your creative process and amplify your ministry impact.</w:t>
      </w:r>
    </w:p>
    <w:p>
      <w:pPr>
        <w:pStyle w:val="BodyText"/>
        <w:bidi w:val="0"/>
        <w:ind w:hanging="0" w:start="0" w:end="0"/>
        <w:jc w:val="start"/>
        <w:rPr/>
      </w:pPr>
      <w:r>
        <w:rPr/>
        <w:t>As you continue to create, let these Scriptures be your constant companions. Return to them for inspiration when ideas run dry, for guidance when decisions are complex, for strength when discouragement sets in, and for humility when success beckons. Allow them to shape your content, inform your interactions, and define your purpose.</w:t>
      </w:r>
    </w:p>
    <w:p>
      <w:pPr>
        <w:pStyle w:val="BodyText"/>
        <w:bidi w:val="0"/>
        <w:ind w:hanging="0" w:start="0" w:end="0"/>
        <w:jc w:val="start"/>
        <w:rPr/>
      </w:pPr>
      <w:r>
        <w:rPr/>
        <w:t>Remember, your creative work is a powerful tool in the hands of the Almighty. By building your platform on the unshakeable rock of God's Word, you ensure that your efforts will not only reach an audience but will truly minister to souls, bringing glory to the One who gifted you with the ability to create. May your journey be filled with divine revelation, unwavering faith, and abundant fruit for the Kingdom.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t>Another AnchorStack Micro Module</w:t>
      </w:r>
    </w:p>
    <w:sectPr>
      <w:footerReference w:type="default" r:id="rId2"/>
      <w:type w:val="nextPage"/>
      <w:pgSz w:w="12240" w:h="15840"/>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Copyright AnchorStack.pro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28</TotalTime>
  <Application>LibreOffice/24.2.7.2$Linux_X86_64 LibreOffice_project/420$Build-2</Application>
  <AppVersion>15.0000</AppVersion>
  <Pages>9</Pages>
  <Words>4183</Words>
  <Characters>21733</Characters>
  <CharactersWithSpaces>25841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2025-07-18T17:12:06Z</dcterms:created>
  <dc:creator/>
  <dc:description/>
  <dc:language>en-US</dc:language>
  <cp:lastModifiedBy/>
  <dcterms:modified xsi:type="dcterms:W3CDTF">2025-07-18T17:40:47Z</dcterms:modified>
  <cp:revision>3</cp:revision>
  <dc:subject/>
  <dc:title>Blank</dc:title>
</cp:coreProperties>
</file>