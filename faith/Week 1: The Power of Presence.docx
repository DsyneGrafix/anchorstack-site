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33"/>
        </w:rPr>
      </w:pPr>
      <w:r>
        <w:rPr>
          <w:rFonts w:ascii="Google Sans;sans-serif" w:hAnsi="Google Sans;sans-serif"/>
          <w:b/>
          <w:i w:val="false"/>
          <w:caps w:val="false"/>
          <w:smallCaps w:val="false"/>
          <w:color w:val="1B1C1D"/>
          <w:sz w:val="33"/>
        </w:rPr>
        <w:t>Weekly Devotional Series: The Power of Presence</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Welcome to our weekly devotional series, a space for quiet reflection and spiritual growth. Each week, we will explore a theme, drawing inspiration from scripture and applying it to our daily lives. May these devotionals bring you peace, insight, and encouragement on your journey.</w:t>
      </w:r>
    </w:p>
    <w:p>
      <w:pPr>
        <w:pStyle w:val="Heading2"/>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30"/>
        </w:rPr>
      </w:pPr>
      <w:r>
        <w:rPr>
          <w:rFonts w:ascii="Google Sans;sans-serif" w:hAnsi="Google Sans;sans-serif"/>
          <w:b/>
          <w:i w:val="false"/>
          <w:caps w:val="false"/>
          <w:smallCaps w:val="false"/>
          <w:color w:val="1B1C1D"/>
          <w:sz w:val="30"/>
        </w:rPr>
        <w:t>Week 1: The Power of Presence</w:t>
      </w:r>
    </w:p>
    <w:p>
      <w:pPr>
        <w:pStyle w:val="BodyText"/>
        <w:widowControl/>
        <w:pBdr/>
        <w:bidi w:val="0"/>
        <w:spacing w:lineRule="auto" w:line="273" w:before="0" w:after="1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Scripture:</w:t>
      </w:r>
    </w:p>
    <w:p>
      <w:pPr>
        <w:pStyle w:val="BodyText"/>
        <w:widowControl/>
        <w:pBdr/>
        <w:bidi w:val="0"/>
        <w:spacing w:lineRule="auto" w:line="273" w:before="0" w:after="1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"Be still, and know that I am God; I will be exalted among the nations, I will be exalted in the earth." - Psalm 46:10 (NIV)</w:t>
      </w:r>
    </w:p>
    <w:p>
      <w:pPr>
        <w:pStyle w:val="BodyText"/>
        <w:widowControl/>
        <w:pBdr/>
        <w:bidi w:val="0"/>
        <w:spacing w:lineRule="auto" w:line="273" w:before="0" w:after="1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Reflection:</w:t>
      </w:r>
    </w:p>
    <w:p>
      <w:pPr>
        <w:pStyle w:val="BodyText"/>
        <w:widowControl/>
        <w:pBdr/>
        <w:bidi w:val="0"/>
        <w:spacing w:lineRule="auto" w:line="273" w:before="0" w:after="1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In our fast-paced world, being "still" often feels like a luxury we can't afford. Our days are filled with noise, demands, and endless to-do lists. Yet, the Psalmist invites us to a profound truth: in stillness, we encounter God. It's not about doing more, but about being more present – present with ourselves, present with others, and most importantly, present with the Divine.</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To be still is to consciously disengage from the clamor and distractions, both external and internal. It's an act of trust, acknowledging that we are not solely responsible for holding the world together. When we quiet our minds and hearts, even for a few moments, we create space for God's voice to be heard, for His peace to settle within us, and for His presence to become palpable.</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This stillness is not emptiness; it is fullness. It's in this sacred space that we truly "know" God – not just intellectually, but experientially. It's where our anxieties can be calmed, our perspectives shifted, and our spirits renewed. The power of presence lies in recognizing that God is not distant, but intimately near, waiting for us to simply be still enough to perceive Him.</w:t>
      </w:r>
    </w:p>
    <w:p>
      <w:pPr>
        <w:pStyle w:val="BodyText"/>
        <w:widowControl/>
        <w:pBdr/>
        <w:bidi w:val="0"/>
        <w:spacing w:lineRule="auto" w:line="273" w:before="0" w:after="1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Application/Challenge:</w:t>
      </w:r>
    </w:p>
    <w:p>
      <w:pPr>
        <w:pStyle w:val="BodyText"/>
        <w:widowControl/>
        <w:pBdr/>
        <w:bidi w:val="0"/>
        <w:spacing w:lineRule="auto" w:line="273" w:before="0" w:after="1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This week, commit to finding at least 5-10 minutes each day for intentional stillness. This could be through quiet meditation, deep breathing exercises, or simply sitting in silence without distractions. Pay attention to your thoughts and feelings, and gently redirect your focus back to the present moment and the awareness of God's presence. Notice how this practice impacts your peace and perspective throughout the day.</w:t>
      </w:r>
    </w:p>
    <w:p>
      <w:pPr>
        <w:pStyle w:val="BodyText"/>
        <w:widowControl/>
        <w:pBdr/>
        <w:bidi w:val="0"/>
        <w:spacing w:lineRule="auto" w:line="273" w:before="0" w:after="1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Prayer:</w:t>
      </w:r>
    </w:p>
    <w:p>
      <w:pPr>
        <w:pStyle w:val="BodyText"/>
        <w:widowControl/>
        <w:pBdr/>
        <w:bidi w:val="0"/>
        <w:spacing w:lineRule="auto" w:line="273" w:before="0" w:after="1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Heavenly Father,</w:t>
      </w:r>
    </w:p>
    <w:p>
      <w:pPr>
        <w:pStyle w:val="BodyText"/>
        <w:widowControl/>
        <w:pBdr/>
        <w:bidi w:val="0"/>
        <w:spacing w:lineRule="auto" w:line="273" w:before="0" w:after="1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In the midst of life's busyness, we long for your peace. Help us to embrace the discipline of stillness, to quiet our minds and open our hearts to your presence. May we truly know you in a deeper way as we rest in your unfailing love. Grant us the grace to trust you with all our concerns, knowing that you are God, and you are always with us. Amen.</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We hope this devotional brings you comfort and inspiration. Join us next week for another reflection.</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Google Sans">
    <w:altName w:val="sans-serif"/>
    <w:charset w:val="01" w:characterSet="utf-8"/>
    <w:family w:val="auto"/>
    <w:pitch w:val="default"/>
  </w:font>
  <w:font w:name="Google Sans Text">
    <w:altName w:val="sans-serif"/>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pStyle w:val="Heading6"/>
      <w:numFmt w:val="none"/>
      <w:suff w:val="nothing"/>
      <w:lvlText w:val="%6"/>
      <w:lvlJc w:val="start"/>
      <w:pPr>
        <w:tabs>
          <w:tab w:val="num" w:pos="0"/>
        </w:tabs>
        <w:ind w:start="0" w:hanging="0"/>
      </w:pPr>
    </w:lvl>
    <w:lvl w:ilvl="6">
      <w:start w:val="1"/>
      <w:pStyle w:val="Heading7"/>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urce Han Sans CN Regular"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4"/>
      <w:szCs w:val="24"/>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
    <w:name w:val="Heading"/>
    <w:basedOn w:val="Normal"/>
    <w:next w:val="BodyText"/>
    <w:qFormat/>
    <w:pPr>
      <w:keepNext w:val="true"/>
      <w:spacing w:before="240" w:after="120"/>
    </w:pPr>
    <w:rPr>
      <w:rFonts w:ascii="Liberation Sans" w:hAnsi="Liberation Sans" w:eastAsia="Source Han Sans CN Regular" w:cs="Lohit Devanagari"/>
      <w:sz w:val="28"/>
      <w:szCs w:val="28"/>
    </w:rPr>
  </w:style>
  <w:style w:type="paragraph" w:styleId="BodyText">
    <w:name w:val="Body Text"/>
    <w:basedOn w:val="Normal"/>
    <w:pPr>
      <w:spacing w:lineRule="auto" w:line="288" w:before="0" w:after="140"/>
    </w:pPr>
    <w:rPr/>
  </w:style>
  <w:style w:type="paragraph" w:styleId="Title">
    <w:name w:val="Title"/>
    <w:basedOn w:val="Heading"/>
    <w:next w:val="Subtitle"/>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Blank</Template>
  <TotalTime>0</TotalTime>
  <Application>LibreOffice/24.2.7.2$Linux_X86_64 LibreOffice_project/420$Build-2</Application>
  <AppVersion>15.0000</AppVersion>
  <Pages>2</Pages>
  <Words>432</Words>
  <Characters>2148</Characters>
  <CharactersWithSpaces>2567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2025-07-18T15:31:43Z</dcterms:created>
  <dc:creator/>
  <dc:description/>
  <dc:language>en-US</dc:language>
  <cp:lastModifiedBy/>
  <dcterms:modified xsi:type="dcterms:W3CDTF">2025-07-18T15:32:42Z</dcterms:modified>
  <cp:revision>2</cp:revision>
  <dc:subject/>
  <dc:title>Blank</dc:title>
</cp:coreProperties>
</file>